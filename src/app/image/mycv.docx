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396ECF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AEAC316" w14:textId="417D8484" w:rsidR="001B2ABD" w:rsidRDefault="00E033C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751A41B" wp14:editId="621165B7">
                  <wp:extent cx="1759139" cy="3102243"/>
                  <wp:effectExtent l="133350" t="114300" r="146050" b="136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01" cy="313197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4AFA4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6708D72" w14:textId="6871CADC" w:rsidR="001B2ABD" w:rsidRPr="00701B0F" w:rsidRDefault="00701B0F" w:rsidP="001B2ABD">
            <w:pPr>
              <w:pStyle w:val="Title"/>
              <w:rPr>
                <w:rFonts w:ascii="Calibri" w:hAnsi="Calibri" w:cs="Calibri"/>
              </w:rPr>
            </w:pPr>
            <w:r>
              <w:t>L</w:t>
            </w:r>
            <w:r>
              <w:rPr>
                <w:rFonts w:ascii="Calibri" w:hAnsi="Calibri" w:cs="Calibri"/>
                <w:lang w:val="vi-VN"/>
              </w:rPr>
              <w:t>ư</w:t>
            </w:r>
            <w:r>
              <w:rPr>
                <w:rFonts w:ascii="Calibri" w:hAnsi="Calibri" w:cs="Calibri"/>
              </w:rPr>
              <w:t>ơng DUy Sang</w:t>
            </w:r>
          </w:p>
          <w:p w14:paraId="56EF40D4" w14:textId="2E66ED31" w:rsidR="001B2ABD" w:rsidRDefault="00701B0F" w:rsidP="001B2ABD">
            <w:pPr>
              <w:pStyle w:val="Subtitle"/>
            </w:pPr>
            <w:r w:rsidRPr="00DF1023">
              <w:rPr>
                <w:spacing w:val="2"/>
                <w:w w:val="67"/>
              </w:rPr>
              <w:t>Front-end developer</w:t>
            </w:r>
          </w:p>
        </w:tc>
      </w:tr>
      <w:tr w:rsidR="001B2ABD" w14:paraId="39146227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3B56180CD2754A66B706A479FAFBE190"/>
              </w:placeholder>
              <w:temporary/>
              <w:showingPlcHdr/>
              <w15:appearance w15:val="hidden"/>
            </w:sdtPr>
            <w:sdtEndPr/>
            <w:sdtContent>
              <w:p w14:paraId="400CB0EB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ADB6681" w14:textId="77777777" w:rsidR="00E033C5" w:rsidRDefault="00E033C5" w:rsidP="00E033C5">
            <w:pPr>
              <w:rPr>
                <w:rFonts w:ascii="Calibri" w:hAnsi="Calibri" w:cs="Calibri"/>
              </w:rPr>
            </w:pPr>
            <w:r>
              <w:t>Name: L</w:t>
            </w:r>
            <w:r>
              <w:rPr>
                <w:rFonts w:ascii="Calibri" w:hAnsi="Calibri" w:cs="Calibri"/>
                <w:lang w:val="vi-VN"/>
              </w:rPr>
              <w:t>ư</w:t>
            </w:r>
            <w:proofErr w:type="spellStart"/>
            <w:r>
              <w:rPr>
                <w:rFonts w:ascii="Calibri" w:hAnsi="Calibri" w:cs="Calibri"/>
              </w:rPr>
              <w:t>ơng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Duy</w:t>
            </w:r>
            <w:proofErr w:type="spellEnd"/>
            <w:r>
              <w:rPr>
                <w:rFonts w:ascii="Calibri" w:hAnsi="Calibri" w:cs="Calibri"/>
              </w:rPr>
              <w:t xml:space="preserve"> Sang</w:t>
            </w:r>
          </w:p>
          <w:p w14:paraId="0DF825B4" w14:textId="77777777" w:rsidR="00E033C5" w:rsidRDefault="00E033C5" w:rsidP="00E033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 6/12/2002</w:t>
            </w:r>
          </w:p>
          <w:p w14:paraId="03CB1EC5" w14:textId="77777777" w:rsidR="00E033C5" w:rsidRPr="007806E7" w:rsidRDefault="00E033C5" w:rsidP="00E033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Address: </w:t>
            </w:r>
            <w:proofErr w:type="spellStart"/>
            <w:r>
              <w:rPr>
                <w:rFonts w:ascii="Calibri" w:hAnsi="Calibri" w:cs="Calibri"/>
              </w:rPr>
              <w:t>Thôn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Nội</w:t>
            </w:r>
            <w:proofErr w:type="spellEnd"/>
            <w:r>
              <w:rPr>
                <w:rFonts w:ascii="Calibri" w:hAnsi="Calibri" w:cs="Calibri"/>
              </w:rPr>
              <w:t xml:space="preserve"> – </w:t>
            </w:r>
            <w:proofErr w:type="spellStart"/>
            <w:r>
              <w:rPr>
                <w:rFonts w:ascii="Calibri" w:hAnsi="Calibri" w:cs="Calibri"/>
              </w:rPr>
              <w:t>Xã</w:t>
            </w:r>
            <w:proofErr w:type="spellEnd"/>
            <w:r>
              <w:rPr>
                <w:rFonts w:ascii="Calibri" w:hAnsi="Calibri" w:cs="Calibri"/>
              </w:rPr>
              <w:t xml:space="preserve"> Tam </w:t>
            </w:r>
            <w:proofErr w:type="spellStart"/>
            <w:r>
              <w:rPr>
                <w:rFonts w:ascii="Calibri" w:hAnsi="Calibri" w:cs="Calibri"/>
              </w:rPr>
              <w:t>Thuấn</w:t>
            </w:r>
            <w:proofErr w:type="spellEnd"/>
            <w:r>
              <w:rPr>
                <w:rFonts w:ascii="Calibri" w:hAnsi="Calibri" w:cs="Calibri"/>
              </w:rPr>
              <w:t xml:space="preserve"> – </w:t>
            </w:r>
            <w:proofErr w:type="spellStart"/>
            <w:r>
              <w:rPr>
                <w:rFonts w:ascii="Calibri" w:hAnsi="Calibri" w:cs="Calibri"/>
              </w:rPr>
              <w:t>Huyện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Phúc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Thọ</w:t>
            </w:r>
            <w:proofErr w:type="spellEnd"/>
            <w:r>
              <w:rPr>
                <w:rFonts w:ascii="Calibri" w:hAnsi="Calibri" w:cs="Calibri"/>
              </w:rPr>
              <w:t xml:space="preserve"> - </w:t>
            </w:r>
            <w:proofErr w:type="spellStart"/>
            <w:r>
              <w:rPr>
                <w:rFonts w:ascii="Calibri" w:hAnsi="Calibri" w:cs="Calibri"/>
              </w:rPr>
              <w:t>Thành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phố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Hà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Nội</w:t>
            </w:r>
            <w:proofErr w:type="spellEnd"/>
          </w:p>
          <w:p w14:paraId="212885DD" w14:textId="319412DE" w:rsidR="00036450" w:rsidRDefault="00036450" w:rsidP="0041418B"/>
          <w:p w14:paraId="2AA43C2A" w14:textId="77777777" w:rsidR="00036450" w:rsidRDefault="00036450" w:rsidP="00036450"/>
          <w:sdt>
            <w:sdtPr>
              <w:id w:val="-1954003311"/>
              <w:placeholder>
                <w:docPart w:val="0CC36BA1EE8E43C2954E7B7F6FACD679"/>
              </w:placeholder>
              <w:temporary/>
              <w:showingPlcHdr/>
              <w15:appearance w15:val="hidden"/>
            </w:sdtPr>
            <w:sdtEndPr/>
            <w:sdtContent>
              <w:p w14:paraId="79A4D8A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13B2B493C224861A4736C9435E7B111"/>
              </w:placeholder>
              <w:temporary/>
              <w:showingPlcHdr/>
              <w15:appearance w15:val="hidden"/>
            </w:sdtPr>
            <w:sdtEndPr/>
            <w:sdtContent>
              <w:p w14:paraId="441907EA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F517626" w14:textId="360AA6F7" w:rsidR="004D3011" w:rsidRDefault="0041418B" w:rsidP="004D3011">
            <w:r>
              <w:t>0862390156</w:t>
            </w:r>
          </w:p>
          <w:p w14:paraId="432E56FD" w14:textId="77777777" w:rsidR="004D3011" w:rsidRPr="004D3011" w:rsidRDefault="004D3011" w:rsidP="004D3011"/>
          <w:sdt>
            <w:sdtPr>
              <w:id w:val="67859272"/>
              <w:placeholder>
                <w:docPart w:val="A615EE18147B47D0B61986A36513C664"/>
              </w:placeholder>
              <w:temporary/>
              <w:showingPlcHdr/>
              <w15:appearance w15:val="hidden"/>
            </w:sdtPr>
            <w:sdtEndPr/>
            <w:sdtContent>
              <w:p w14:paraId="63CBF0D0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29F93789" w14:textId="359DD539" w:rsidR="00E033C5" w:rsidRDefault="00DF1023" w:rsidP="004D3011">
            <w:hyperlink r:id="rId8" w:history="1">
              <w:r w:rsidR="00E033C5" w:rsidRPr="00D365FF">
                <w:rPr>
                  <w:rStyle w:val="Hyperlink"/>
                </w:rPr>
                <w:t>https://github.com/sangluong2k2</w:t>
              </w:r>
            </w:hyperlink>
          </w:p>
          <w:p w14:paraId="02633157" w14:textId="77777777" w:rsidR="004D3011" w:rsidRDefault="004D3011" w:rsidP="004D3011"/>
          <w:sdt>
            <w:sdtPr>
              <w:id w:val="-240260293"/>
              <w:placeholder>
                <w:docPart w:val="E4504F31C27943C1B52359550B7D20A6"/>
              </w:placeholder>
              <w:temporary/>
              <w:showingPlcHdr/>
              <w15:appearance w15:val="hidden"/>
            </w:sdtPr>
            <w:sdtEndPr/>
            <w:sdtContent>
              <w:p w14:paraId="32687687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D0808F3" w14:textId="2FC0EF72" w:rsidR="00E033C5" w:rsidRDefault="00DF1023" w:rsidP="004D3011">
            <w:hyperlink r:id="rId9" w:history="1">
              <w:r w:rsidR="00E033C5" w:rsidRPr="00D365FF">
                <w:rPr>
                  <w:rStyle w:val="Hyperlink"/>
                </w:rPr>
                <w:t>Luongduysang2k2@gmail.com</w:t>
              </w:r>
            </w:hyperlink>
          </w:p>
          <w:p w14:paraId="3E06EC47" w14:textId="77777777" w:rsidR="00E033C5" w:rsidRDefault="00E033C5" w:rsidP="004D3011"/>
          <w:p w14:paraId="3323B8DB" w14:textId="77777777" w:rsidR="00E033C5" w:rsidRDefault="00E033C5" w:rsidP="00E033C5">
            <w:r>
              <w:t>FACEBOOK:</w:t>
            </w:r>
          </w:p>
          <w:p w14:paraId="6ED950C4" w14:textId="7C778B09" w:rsidR="00E033C5" w:rsidRPr="00E4381A" w:rsidRDefault="00E033C5" w:rsidP="00E033C5">
            <w:pPr>
              <w:rPr>
                <w:rStyle w:val="Hyperlink"/>
              </w:rPr>
            </w:pPr>
            <w:r w:rsidRPr="00322FAE">
              <w:rPr>
                <w:color w:val="B85A22" w:themeColor="accent2" w:themeShade="BF"/>
                <w:u w:val="single"/>
              </w:rPr>
              <w:t>https://www.facebook.com/danluong2002/</w:t>
            </w:r>
          </w:p>
          <w:sdt>
            <w:sdtPr>
              <w:id w:val="-1444214663"/>
              <w:placeholder>
                <w:docPart w:val="B8C45A5011EC409696DB33D79B255BD4"/>
              </w:placeholder>
              <w:temporary/>
              <w:showingPlcHdr/>
              <w15:appearance w15:val="hidden"/>
            </w:sdtPr>
            <w:sdtEndPr/>
            <w:sdtContent>
              <w:p w14:paraId="18BB99E8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00C0975" w14:textId="7C4374E7" w:rsidR="004D3011" w:rsidRDefault="00967D12" w:rsidP="004D3011">
            <w:r>
              <w:t>Play game</w:t>
            </w:r>
          </w:p>
          <w:p w14:paraId="18D3C5D7" w14:textId="5D3C7D95" w:rsidR="004D3011" w:rsidRDefault="00967D12" w:rsidP="004D3011">
            <w:r>
              <w:t>Play soccer</w:t>
            </w:r>
          </w:p>
          <w:p w14:paraId="0F599828" w14:textId="7A5D2244" w:rsidR="004D3011" w:rsidRDefault="00967D12" w:rsidP="004D3011">
            <w:r>
              <w:t>travel</w:t>
            </w:r>
          </w:p>
          <w:p w14:paraId="7B2F0235" w14:textId="2F6C2522" w:rsidR="004D3011" w:rsidRPr="004D3011" w:rsidRDefault="004D3011" w:rsidP="004D3011"/>
        </w:tc>
        <w:tc>
          <w:tcPr>
            <w:tcW w:w="720" w:type="dxa"/>
          </w:tcPr>
          <w:p w14:paraId="557496A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470D9B9385840B2B0D44B04CB785453"/>
              </w:placeholder>
              <w:temporary/>
              <w:showingPlcHdr/>
              <w15:appearance w15:val="hidden"/>
            </w:sdtPr>
            <w:sdtEndPr/>
            <w:sdtContent>
              <w:p w14:paraId="74C35D33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5DB6F02" w14:textId="76804CC1" w:rsidR="00036450" w:rsidRPr="00036450" w:rsidRDefault="00701B0F" w:rsidP="00B359E4">
            <w:pPr>
              <w:pStyle w:val="Heading4"/>
            </w:pPr>
            <w:r>
              <w:t>FPT Polytechnic</w:t>
            </w:r>
            <w:r w:rsidR="00E033C5">
              <w:t xml:space="preserve"> college</w:t>
            </w:r>
          </w:p>
          <w:p w14:paraId="4E3E4E68" w14:textId="40256DE5" w:rsidR="00036450" w:rsidRPr="00B359E4" w:rsidRDefault="00701B0F" w:rsidP="00B359E4">
            <w:pPr>
              <w:pStyle w:val="Date"/>
            </w:pPr>
            <w:r>
              <w:t>9/2020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1/2023</w:t>
            </w:r>
          </w:p>
          <w:p w14:paraId="4E62CBB3" w14:textId="39200690" w:rsidR="00036450" w:rsidRDefault="00701B0F" w:rsidP="00036450">
            <w:r>
              <w:t>Still studying at school</w:t>
            </w:r>
          </w:p>
          <w:p w14:paraId="39F07222" w14:textId="1CA89EB4" w:rsidR="00036450" w:rsidRDefault="00036450" w:rsidP="00036450"/>
          <w:sdt>
            <w:sdtPr>
              <w:id w:val="1001553383"/>
              <w:placeholder>
                <w:docPart w:val="4BF9AE29C36E443D85548B33FDA3131E"/>
              </w:placeholder>
              <w:temporary/>
              <w:showingPlcHdr/>
              <w15:appearance w15:val="hidden"/>
            </w:sdtPr>
            <w:sdtEndPr/>
            <w:sdtContent>
              <w:p w14:paraId="58575E70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35EC02E" w14:textId="0580F951" w:rsidR="004D3011" w:rsidRDefault="00701B0F" w:rsidP="00036450">
            <w:pPr>
              <w:rPr>
                <w:rFonts w:ascii="Calibri" w:hAnsi="Calibri" w:cs="Calibri"/>
              </w:rPr>
            </w:pPr>
            <w:r>
              <w:t xml:space="preserve">Have </w:t>
            </w:r>
            <w:r>
              <w:rPr>
                <w:rFonts w:ascii="Calibri" w:hAnsi="Calibri" w:cs="Calibri"/>
              </w:rPr>
              <w:t xml:space="preserve">experience working on </w:t>
            </w:r>
            <w:r w:rsidR="0041418B">
              <w:rPr>
                <w:rFonts w:ascii="Calibri" w:hAnsi="Calibri" w:cs="Calibri"/>
              </w:rPr>
              <w:t xml:space="preserve">many </w:t>
            </w:r>
            <w:proofErr w:type="gramStart"/>
            <w:r>
              <w:rPr>
                <w:rFonts w:ascii="Calibri" w:hAnsi="Calibri" w:cs="Calibri"/>
              </w:rPr>
              <w:t>project</w:t>
            </w:r>
            <w:proofErr w:type="gramEnd"/>
            <w:r>
              <w:rPr>
                <w:rFonts w:ascii="Calibri" w:hAnsi="Calibri" w:cs="Calibri"/>
              </w:rPr>
              <w:t xml:space="preserve"> at school</w:t>
            </w:r>
          </w:p>
          <w:p w14:paraId="3FE95365" w14:textId="3E34822C" w:rsidR="00E033C5" w:rsidRDefault="00E033C5" w:rsidP="00036450">
            <w:pPr>
              <w:rPr>
                <w:rFonts w:ascii="Calibri" w:hAnsi="Calibri" w:cs="Calibri"/>
              </w:rPr>
            </w:pPr>
          </w:p>
          <w:p w14:paraId="11ACAEC8" w14:textId="6C96B72F" w:rsidR="0079328F" w:rsidRDefault="006E753C" w:rsidP="00E033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Website</w:t>
            </w:r>
            <w:r w:rsidR="0079328F">
              <w:rPr>
                <w:rFonts w:ascii="Calibri" w:hAnsi="Calibri" w:cs="Calibri"/>
              </w:rPr>
              <w:t xml:space="preserve"> </w:t>
            </w:r>
            <w:proofErr w:type="spellStart"/>
            <w:r w:rsidR="0079328F">
              <w:rPr>
                <w:rFonts w:ascii="Calibri" w:hAnsi="Calibri" w:cs="Calibri"/>
              </w:rPr>
              <w:t>Mixi</w:t>
            </w:r>
            <w:proofErr w:type="spellEnd"/>
            <w:r w:rsidR="0079328F">
              <w:rPr>
                <w:rFonts w:ascii="Calibri" w:hAnsi="Calibri" w:cs="Calibri"/>
              </w:rPr>
              <w:t xml:space="preserve"> Shop:  sell </w:t>
            </w:r>
            <w:proofErr w:type="spellStart"/>
            <w:r w:rsidR="0079328F">
              <w:rPr>
                <w:rFonts w:ascii="Calibri" w:hAnsi="Calibri" w:cs="Calibri"/>
              </w:rPr>
              <w:t>Mixi</w:t>
            </w:r>
            <w:proofErr w:type="spellEnd"/>
            <w:r w:rsidR="0079328F">
              <w:rPr>
                <w:rFonts w:ascii="Calibri" w:hAnsi="Calibri" w:cs="Calibri"/>
              </w:rPr>
              <w:t xml:space="preserve"> </w:t>
            </w:r>
            <w:proofErr w:type="gramStart"/>
            <w:r w:rsidR="0079328F">
              <w:rPr>
                <w:rFonts w:ascii="Calibri" w:hAnsi="Calibri" w:cs="Calibri"/>
              </w:rPr>
              <w:t>clothes,  souvenirs</w:t>
            </w:r>
            <w:proofErr w:type="gramEnd"/>
            <w:r w:rsidR="0079328F">
              <w:rPr>
                <w:rFonts w:ascii="Calibri" w:hAnsi="Calibri" w:cs="Calibri"/>
              </w:rPr>
              <w:t>,…</w:t>
            </w:r>
          </w:p>
          <w:p w14:paraId="15CE8F1D" w14:textId="12F102A1" w:rsidR="0079328F" w:rsidRDefault="0079328F" w:rsidP="00E033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Website using </w:t>
            </w:r>
            <w:proofErr w:type="spellStart"/>
            <w:r>
              <w:rPr>
                <w:rFonts w:ascii="Calibri" w:hAnsi="Calibri" w:cs="Calibri"/>
              </w:rPr>
              <w:t>chorme</w:t>
            </w:r>
            <w:proofErr w:type="spellEnd"/>
            <w:r>
              <w:rPr>
                <w:rFonts w:ascii="Calibri" w:hAnsi="Calibri" w:cs="Calibri"/>
              </w:rPr>
              <w:t>, visual studio code,</w:t>
            </w:r>
            <w:r w:rsidR="007A6C76">
              <w:rPr>
                <w:rFonts w:ascii="Calibri" w:hAnsi="Calibri" w:cs="Calibri"/>
              </w:rPr>
              <w:t xml:space="preserve"> bootstrap, tailwind,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nodejs</w:t>
            </w:r>
            <w:proofErr w:type="spellEnd"/>
            <w:r>
              <w:rPr>
                <w:rFonts w:ascii="Calibri" w:hAnsi="Calibri" w:cs="Calibri"/>
              </w:rPr>
              <w:t xml:space="preserve">, typescript and </w:t>
            </w:r>
            <w:proofErr w:type="spellStart"/>
            <w:r>
              <w:rPr>
                <w:rFonts w:ascii="Calibri" w:hAnsi="Calibri" w:cs="Calibri"/>
              </w:rPr>
              <w:t>reactjs</w:t>
            </w:r>
            <w:proofErr w:type="spellEnd"/>
          </w:p>
          <w:p w14:paraId="6B01BDB1" w14:textId="78CE3C82" w:rsidR="00E033C5" w:rsidRDefault="0079328F" w:rsidP="00E033C5">
            <w:pPr>
              <w:rPr>
                <w:rFonts w:ascii="Calibri" w:hAnsi="Calibri" w:cs="Calibri"/>
              </w:rPr>
            </w:pPr>
            <w:hyperlink r:id="rId10" w:history="1">
              <w:r w:rsidRPr="005B26FA">
                <w:rPr>
                  <w:rStyle w:val="Hyperlink"/>
                  <w:rFonts w:ascii="Calibri" w:hAnsi="Calibri" w:cs="Calibri"/>
                </w:rPr>
                <w:t>https://asm-react-kijndk170-sangluong2k2.vercel.app/</w:t>
              </w:r>
            </w:hyperlink>
          </w:p>
          <w:p w14:paraId="5E166009" w14:textId="77777777" w:rsidR="0079328F" w:rsidRDefault="0079328F" w:rsidP="00E033C5">
            <w:pPr>
              <w:rPr>
                <w:rStyle w:val="Hyperlink"/>
              </w:rPr>
            </w:pPr>
          </w:p>
          <w:p w14:paraId="6EDD5AA7" w14:textId="77777777" w:rsidR="0079328F" w:rsidRDefault="0079328F" w:rsidP="00E033C5">
            <w:pPr>
              <w:rPr>
                <w:rFonts w:ascii="Calibri" w:hAnsi="Calibri" w:cs="Calibri"/>
              </w:rPr>
            </w:pPr>
          </w:p>
          <w:p w14:paraId="149A6BB3" w14:textId="56107284" w:rsidR="00E033C5" w:rsidRPr="00701B0F" w:rsidRDefault="00E033C5" w:rsidP="00036450">
            <w:pPr>
              <w:rPr>
                <w:rFonts w:ascii="Calibri" w:hAnsi="Calibri" w:cs="Calibri"/>
              </w:rPr>
            </w:pPr>
          </w:p>
          <w:sdt>
            <w:sdtPr>
              <w:id w:val="1669594239"/>
              <w:placeholder>
                <w:docPart w:val="641EC1116F8547C5BC71F9F527501C18"/>
              </w:placeholder>
              <w:temporary/>
              <w:showingPlcHdr/>
              <w15:appearance w15:val="hidden"/>
            </w:sdtPr>
            <w:sdtEndPr/>
            <w:sdtContent>
              <w:p w14:paraId="64FF503E" w14:textId="14864128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D7E6A6D" w14:textId="768815E7" w:rsidR="0041418B" w:rsidRDefault="00967D12" w:rsidP="0041418B">
            <w:r>
              <w:t>-</w:t>
            </w:r>
            <w:r w:rsidR="0041418B">
              <w:t xml:space="preserve"> html/</w:t>
            </w:r>
            <w:proofErr w:type="spellStart"/>
            <w:r w:rsidR="0041418B">
              <w:t>css</w:t>
            </w:r>
            <w:proofErr w:type="spellEnd"/>
          </w:p>
          <w:p w14:paraId="5DBD2A97" w14:textId="7AF49127" w:rsidR="00967D12" w:rsidRDefault="00967D12" w:rsidP="0041418B">
            <w:r>
              <w:t xml:space="preserve">- </w:t>
            </w:r>
            <w:proofErr w:type="spellStart"/>
            <w:r>
              <w:t>reactjs</w:t>
            </w:r>
            <w:proofErr w:type="spellEnd"/>
            <w:r w:rsidR="00E033C5">
              <w:t xml:space="preserve"> </w:t>
            </w:r>
          </w:p>
          <w:p w14:paraId="4330FFDA" w14:textId="7C3E3E9A" w:rsidR="00967D12" w:rsidRDefault="00967D12" w:rsidP="0041418B">
            <w:r>
              <w:t xml:space="preserve">- </w:t>
            </w:r>
            <w:proofErr w:type="spellStart"/>
            <w:r>
              <w:t>nodejs</w:t>
            </w:r>
            <w:proofErr w:type="spellEnd"/>
            <w:r>
              <w:t xml:space="preserve"> </w:t>
            </w:r>
            <w:r w:rsidR="00E033C5">
              <w:t>(basic)</w:t>
            </w:r>
          </w:p>
          <w:p w14:paraId="45083D5B" w14:textId="236BE280" w:rsidR="00967D12" w:rsidRDefault="00967D12" w:rsidP="0041418B">
            <w:r>
              <w:t>- angular</w:t>
            </w:r>
            <w:r w:rsidR="00E033C5">
              <w:t xml:space="preserve"> (basic)</w:t>
            </w:r>
          </w:p>
          <w:p w14:paraId="769DEC9C" w14:textId="238B2199" w:rsidR="00967D12" w:rsidRDefault="00967D12" w:rsidP="0041418B"/>
          <w:p w14:paraId="31BE6DE4" w14:textId="41BE6AE4" w:rsidR="00967D12" w:rsidRDefault="00967D12" w:rsidP="00967D12">
            <w:pPr>
              <w:pStyle w:val="Heading2"/>
            </w:pPr>
            <w:r>
              <w:t>Language</w:t>
            </w:r>
          </w:p>
          <w:p w14:paraId="22B4D4D3" w14:textId="77777777" w:rsidR="00967D12" w:rsidRDefault="00967D12" w:rsidP="00967D12">
            <w:r>
              <w:t>English: good</w:t>
            </w:r>
          </w:p>
          <w:p w14:paraId="41179581" w14:textId="435EB0E3" w:rsidR="00967D12" w:rsidRPr="00967D12" w:rsidRDefault="00967D12" w:rsidP="00967D12">
            <w:r>
              <w:t xml:space="preserve"> </w:t>
            </w:r>
          </w:p>
          <w:p w14:paraId="2B94A70D" w14:textId="77777777" w:rsidR="00967D12" w:rsidRDefault="00967D12" w:rsidP="0041418B"/>
          <w:p w14:paraId="0605BC30" w14:textId="77777777" w:rsidR="0041418B" w:rsidRPr="0041418B" w:rsidRDefault="0041418B" w:rsidP="0041418B"/>
          <w:p w14:paraId="31B648D2" w14:textId="25B36282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5E063F0B" w14:textId="77777777" w:rsidR="0043117B" w:rsidRDefault="00DF1023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97A6A" w14:textId="77777777" w:rsidR="00DF1023" w:rsidRDefault="00DF1023" w:rsidP="000C45FF">
      <w:r>
        <w:separator/>
      </w:r>
    </w:p>
  </w:endnote>
  <w:endnote w:type="continuationSeparator" w:id="0">
    <w:p w14:paraId="10AFA3B3" w14:textId="77777777" w:rsidR="00DF1023" w:rsidRDefault="00DF102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C4A37" w14:textId="77777777" w:rsidR="00DF1023" w:rsidRDefault="00DF1023" w:rsidP="000C45FF">
      <w:r>
        <w:separator/>
      </w:r>
    </w:p>
  </w:footnote>
  <w:footnote w:type="continuationSeparator" w:id="0">
    <w:p w14:paraId="560EDF08" w14:textId="77777777" w:rsidR="00DF1023" w:rsidRDefault="00DF102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1773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E62726" wp14:editId="4878C46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A0C"/>
    <w:multiLevelType w:val="hybridMultilevel"/>
    <w:tmpl w:val="160E6D24"/>
    <w:lvl w:ilvl="0" w:tplc="B938381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16923"/>
    <w:multiLevelType w:val="hybridMultilevel"/>
    <w:tmpl w:val="555AE894"/>
    <w:lvl w:ilvl="0" w:tplc="09266C6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812345">
    <w:abstractNumId w:val="0"/>
  </w:num>
  <w:num w:numId="2" w16cid:durableId="1866673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0F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1418B"/>
    <w:rsid w:val="00445947"/>
    <w:rsid w:val="004813B3"/>
    <w:rsid w:val="00496591"/>
    <w:rsid w:val="004C63E4"/>
    <w:rsid w:val="004D3011"/>
    <w:rsid w:val="00515707"/>
    <w:rsid w:val="005262AC"/>
    <w:rsid w:val="005E39D5"/>
    <w:rsid w:val="00600670"/>
    <w:rsid w:val="0062123A"/>
    <w:rsid w:val="00646E75"/>
    <w:rsid w:val="006771D0"/>
    <w:rsid w:val="00677D71"/>
    <w:rsid w:val="006E753C"/>
    <w:rsid w:val="00701B0F"/>
    <w:rsid w:val="00715FCB"/>
    <w:rsid w:val="00743101"/>
    <w:rsid w:val="00764C9F"/>
    <w:rsid w:val="007775E1"/>
    <w:rsid w:val="007867A0"/>
    <w:rsid w:val="007927F5"/>
    <w:rsid w:val="0079328F"/>
    <w:rsid w:val="007A6C76"/>
    <w:rsid w:val="00802CA0"/>
    <w:rsid w:val="009260CD"/>
    <w:rsid w:val="00940A66"/>
    <w:rsid w:val="00952C25"/>
    <w:rsid w:val="00967D12"/>
    <w:rsid w:val="00A2118D"/>
    <w:rsid w:val="00AD0A50"/>
    <w:rsid w:val="00AD76E2"/>
    <w:rsid w:val="00B20152"/>
    <w:rsid w:val="00B359E4"/>
    <w:rsid w:val="00B512EA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94B01"/>
    <w:rsid w:val="00DA1F4D"/>
    <w:rsid w:val="00DD172A"/>
    <w:rsid w:val="00DF1023"/>
    <w:rsid w:val="00E033C5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DC12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67D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33C5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gluong2k2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sm-react-kijndk170-sangluong2k2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ongduysang2k2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\AppData\Local\Microsoft\Office\16.0\DTS\en-US%7bA9B9E8A7-25D3-4872-A81A-44A4E8AF18E3%7d\%7bA4416E41-0544-4C3B-94E8-C0D786F11BF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56180CD2754A66B706A479FAFBE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50C3E-236B-4487-9E22-079994F98CB8}"/>
      </w:docPartPr>
      <w:docPartBody>
        <w:p w:rsidR="009C0F9C" w:rsidRDefault="00BF5AD9">
          <w:pPr>
            <w:pStyle w:val="3B56180CD2754A66B706A479FAFBE190"/>
          </w:pPr>
          <w:r w:rsidRPr="00D5459D">
            <w:t>Profile</w:t>
          </w:r>
        </w:p>
      </w:docPartBody>
    </w:docPart>
    <w:docPart>
      <w:docPartPr>
        <w:name w:val="0CC36BA1EE8E43C2954E7B7F6FACD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E5E14-A41C-4E8C-A80C-BEE75F8F56BB}"/>
      </w:docPartPr>
      <w:docPartBody>
        <w:p w:rsidR="009C0F9C" w:rsidRDefault="00BF5AD9">
          <w:pPr>
            <w:pStyle w:val="0CC36BA1EE8E43C2954E7B7F6FACD679"/>
          </w:pPr>
          <w:r w:rsidRPr="00CB0055">
            <w:t>Contact</w:t>
          </w:r>
        </w:p>
      </w:docPartBody>
    </w:docPart>
    <w:docPart>
      <w:docPartPr>
        <w:name w:val="313B2B493C224861A4736C9435E7B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C29B2-8803-4BF8-8E05-3D4D3C35AD64}"/>
      </w:docPartPr>
      <w:docPartBody>
        <w:p w:rsidR="009C0F9C" w:rsidRDefault="00BF5AD9">
          <w:pPr>
            <w:pStyle w:val="313B2B493C224861A4736C9435E7B111"/>
          </w:pPr>
          <w:r w:rsidRPr="004D3011">
            <w:t>PHONE:</w:t>
          </w:r>
        </w:p>
      </w:docPartBody>
    </w:docPart>
    <w:docPart>
      <w:docPartPr>
        <w:name w:val="A615EE18147B47D0B61986A36513C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01C63-BBA1-4E76-A097-A37FC9BF58AC}"/>
      </w:docPartPr>
      <w:docPartBody>
        <w:p w:rsidR="009C0F9C" w:rsidRDefault="00BF5AD9">
          <w:pPr>
            <w:pStyle w:val="A615EE18147B47D0B61986A36513C664"/>
          </w:pPr>
          <w:r w:rsidRPr="004D3011">
            <w:t>WEBSITE:</w:t>
          </w:r>
        </w:p>
      </w:docPartBody>
    </w:docPart>
    <w:docPart>
      <w:docPartPr>
        <w:name w:val="E4504F31C27943C1B52359550B7D2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F439D-2602-4955-9D24-15EA8CE0CDE3}"/>
      </w:docPartPr>
      <w:docPartBody>
        <w:p w:rsidR="009C0F9C" w:rsidRDefault="00BF5AD9">
          <w:pPr>
            <w:pStyle w:val="E4504F31C27943C1B52359550B7D20A6"/>
          </w:pPr>
          <w:r w:rsidRPr="004D3011">
            <w:t>EMAIL:</w:t>
          </w:r>
        </w:p>
      </w:docPartBody>
    </w:docPart>
    <w:docPart>
      <w:docPartPr>
        <w:name w:val="B8C45A5011EC409696DB33D79B255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C5542-AF8F-44E9-B302-C8FF44D8284C}"/>
      </w:docPartPr>
      <w:docPartBody>
        <w:p w:rsidR="009C0F9C" w:rsidRDefault="00BF5AD9">
          <w:pPr>
            <w:pStyle w:val="B8C45A5011EC409696DB33D79B255BD4"/>
          </w:pPr>
          <w:r w:rsidRPr="00CB0055">
            <w:t>Hobbies</w:t>
          </w:r>
        </w:p>
      </w:docPartBody>
    </w:docPart>
    <w:docPart>
      <w:docPartPr>
        <w:name w:val="A470D9B9385840B2B0D44B04CB785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9FB83-361E-41F1-9EE9-BD8A2EE9BF19}"/>
      </w:docPartPr>
      <w:docPartBody>
        <w:p w:rsidR="009C0F9C" w:rsidRDefault="00BF5AD9">
          <w:pPr>
            <w:pStyle w:val="A470D9B9385840B2B0D44B04CB785453"/>
          </w:pPr>
          <w:r w:rsidRPr="00036450">
            <w:t>EDUCATION</w:t>
          </w:r>
        </w:p>
      </w:docPartBody>
    </w:docPart>
    <w:docPart>
      <w:docPartPr>
        <w:name w:val="4BF9AE29C36E443D85548B33FDA31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EE644-1A4F-4F7A-954D-C756FEC9575C}"/>
      </w:docPartPr>
      <w:docPartBody>
        <w:p w:rsidR="009C0F9C" w:rsidRDefault="00BF5AD9">
          <w:pPr>
            <w:pStyle w:val="4BF9AE29C36E443D85548B33FDA3131E"/>
          </w:pPr>
          <w:r w:rsidRPr="00036450">
            <w:t>WORK EXPERIENCE</w:t>
          </w:r>
        </w:p>
      </w:docPartBody>
    </w:docPart>
    <w:docPart>
      <w:docPartPr>
        <w:name w:val="641EC1116F8547C5BC71F9F527501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2467F-F342-43A4-B4CA-B1448BF32D38}"/>
      </w:docPartPr>
      <w:docPartBody>
        <w:p w:rsidR="009C0F9C" w:rsidRDefault="00BF5AD9">
          <w:pPr>
            <w:pStyle w:val="641EC1116F8547C5BC71F9F527501C1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05"/>
    <w:rsid w:val="0005052B"/>
    <w:rsid w:val="00273A18"/>
    <w:rsid w:val="002F7205"/>
    <w:rsid w:val="009C0F9C"/>
    <w:rsid w:val="00B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F7205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56180CD2754A66B706A479FAFBE190">
    <w:name w:val="3B56180CD2754A66B706A479FAFBE190"/>
  </w:style>
  <w:style w:type="paragraph" w:customStyle="1" w:styleId="0CC36BA1EE8E43C2954E7B7F6FACD679">
    <w:name w:val="0CC36BA1EE8E43C2954E7B7F6FACD679"/>
  </w:style>
  <w:style w:type="paragraph" w:customStyle="1" w:styleId="313B2B493C224861A4736C9435E7B111">
    <w:name w:val="313B2B493C224861A4736C9435E7B111"/>
  </w:style>
  <w:style w:type="paragraph" w:customStyle="1" w:styleId="A615EE18147B47D0B61986A36513C664">
    <w:name w:val="A615EE18147B47D0B61986A36513C664"/>
  </w:style>
  <w:style w:type="paragraph" w:customStyle="1" w:styleId="E4504F31C27943C1B52359550B7D20A6">
    <w:name w:val="E4504F31C27943C1B52359550B7D20A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8C45A5011EC409696DB33D79B255BD4">
    <w:name w:val="B8C45A5011EC409696DB33D79B255BD4"/>
  </w:style>
  <w:style w:type="paragraph" w:customStyle="1" w:styleId="A470D9B9385840B2B0D44B04CB785453">
    <w:name w:val="A470D9B9385840B2B0D44B04CB785453"/>
  </w:style>
  <w:style w:type="paragraph" w:customStyle="1" w:styleId="4BF9AE29C36E443D85548B33FDA3131E">
    <w:name w:val="4BF9AE29C36E443D85548B33FDA3131E"/>
  </w:style>
  <w:style w:type="character" w:customStyle="1" w:styleId="Heading2Char">
    <w:name w:val="Heading 2 Char"/>
    <w:basedOn w:val="DefaultParagraphFont"/>
    <w:link w:val="Heading2"/>
    <w:uiPriority w:val="9"/>
    <w:rsid w:val="002F7205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41EC1116F8547C5BC71F9F527501C18">
    <w:name w:val="641EC1116F8547C5BC71F9F527501C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{A4416E41-0544-4C3B-94E8-C0D786F11BF4}tf00546271_win32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2022-05-19T13:55:00Z</dcterms:created>
  <dcterms:modified xsi:type="dcterms:W3CDTF">2022-05-30T04:36:00Z</dcterms:modified>
</cp:coreProperties>
</file>